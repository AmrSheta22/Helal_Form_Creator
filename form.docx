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1829" w14:textId="77777777" w:rsidR="00DA4F82" w:rsidRPr="00C03849" w:rsidRDefault="00DA4F82" w:rsidP="00DA4F82">
      <w:pPr>
        <w:jc w:val="right"/>
        <w:rPr>
          <w:rFonts w:ascii="Arial" w:eastAsia="Arial Unicode MS" w:hAnsi="Arial" w:cs="Arial"/>
          <w:b/>
          <w:bCs/>
          <w:sz w:val="24"/>
          <w:szCs w:val="24"/>
          <w:rtl/>
        </w:rPr>
      </w:pPr>
      <w:r w:rsidRPr="00C03849">
        <w:rPr>
          <w:rFonts w:ascii="Arial" w:eastAsia="Arial Unicode MS" w:hAnsi="Arial" w:cs="Arial" w:hint="cs"/>
          <w:b/>
          <w:bCs/>
          <w:sz w:val="24"/>
          <w:szCs w:val="24"/>
          <w:rtl/>
        </w:rPr>
        <w:t xml:space="preserve">       </w:t>
      </w:r>
      <w:r w:rsidRPr="00C03849">
        <w:rPr>
          <w:rFonts w:ascii="Arial" w:eastAsia="Arial Unicode MS" w:hAnsi="Arial" w:cs="Arial"/>
          <w:b/>
          <w:bCs/>
          <w:sz w:val="24"/>
          <w:szCs w:val="24"/>
          <w:rtl/>
        </w:rPr>
        <w:t xml:space="preserve">غرفة عمليات التطوع     </w:t>
      </w:r>
    </w:p>
    <w:p w14:paraId="20C4A401" w14:textId="77777777" w:rsidR="00DA4F82" w:rsidRPr="00C03849" w:rsidRDefault="00DA4F82" w:rsidP="00DA4F82">
      <w:pPr>
        <w:jc w:val="right"/>
        <w:rPr>
          <w:rFonts w:ascii="Arial" w:eastAsia="Arial Unicode MS" w:hAnsi="Arial" w:cs="Arial"/>
          <w:b/>
          <w:bCs/>
          <w:sz w:val="24"/>
          <w:szCs w:val="24"/>
          <w:rtl/>
        </w:rPr>
      </w:pPr>
      <w:r w:rsidRPr="00C03849">
        <w:rPr>
          <w:rFonts w:ascii="Arial" w:eastAsia="Arial Unicode MS" w:hAnsi="Arial" w:cs="Arial"/>
          <w:b/>
          <w:bCs/>
          <w:sz w:val="24"/>
          <w:szCs w:val="24"/>
          <w:rtl/>
        </w:rPr>
        <w:t xml:space="preserve">     إدارة الشباب و تنمية التطوع</w:t>
      </w:r>
    </w:p>
    <w:p w14:paraId="59F51E72" w14:textId="70061BBA" w:rsidR="00924986" w:rsidRPr="00924986" w:rsidRDefault="00924986" w:rsidP="002E432E">
      <w:pPr>
        <w:bidi/>
        <w:jc w:val="center"/>
        <w:rPr>
          <w:b/>
          <w:bCs/>
        </w:rPr>
      </w:pPr>
      <w:r>
        <w:tab/>
      </w:r>
    </w:p>
    <w:p w14:paraId="43F5DEA6" w14:textId="32D47C4D" w:rsidR="00C03849" w:rsidRPr="00C03849" w:rsidRDefault="00C03849" w:rsidP="00DA4F82">
      <w:pPr>
        <w:jc w:val="right"/>
        <w:rPr>
          <w:rFonts w:ascii="Arial" w:eastAsia="Arial Unicode MS" w:hAnsi="Arial" w:cs="Arial"/>
          <w:b/>
          <w:bCs/>
          <w:rtl/>
        </w:rPr>
      </w:pPr>
      <w:r>
        <w:rPr>
          <w:rFonts w:ascii="Calibri" w:hAnsi="Calibri" w:hint="cs"/>
          <w:b/>
          <w:bCs/>
          <w:noProof/>
          <w:sz w:val="28"/>
          <w:rtl/>
        </w:rPr>
        <w:drawing>
          <wp:anchor distT="0" distB="0" distL="114300" distR="114300" simplePos="0" relativeHeight="251658240" behindDoc="1" locked="0" layoutInCell="1" allowOverlap="1" wp14:anchorId="3F650E8D" wp14:editId="0DF6664A">
            <wp:simplePos x="0" y="0"/>
            <wp:positionH relativeFrom="margin">
              <wp:align>left</wp:align>
            </wp:positionH>
            <wp:positionV relativeFrom="page">
              <wp:posOffset>283845</wp:posOffset>
            </wp:positionV>
            <wp:extent cx="2562225" cy="775970"/>
            <wp:effectExtent l="0" t="0" r="0" b="0"/>
            <wp:wrapThrough wrapText="bothSides">
              <wp:wrapPolygon edited="0">
                <wp:start x="2570" y="1061"/>
                <wp:lineTo x="1606" y="3712"/>
                <wp:lineTo x="642" y="7954"/>
                <wp:lineTo x="642" y="13787"/>
                <wp:lineTo x="2088" y="19090"/>
                <wp:lineTo x="2891" y="20151"/>
                <wp:lineTo x="4015" y="20151"/>
                <wp:lineTo x="4015" y="19090"/>
                <wp:lineTo x="19271" y="15908"/>
                <wp:lineTo x="19271" y="5303"/>
                <wp:lineTo x="4336" y="1061"/>
                <wp:lineTo x="2570" y="106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C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86C" w:rsidRPr="00C03849">
        <w:rPr>
          <w:rFonts w:ascii="Arial" w:eastAsia="Arial Unicode MS" w:hAnsi="Arial" w:cs="Arial"/>
          <w:b/>
          <w:bCs/>
          <w:rtl/>
        </w:rPr>
        <w:t xml:space="preserve">     </w:t>
      </w:r>
    </w:p>
    <w:p w14:paraId="0CAFE161" w14:textId="0C981F1E" w:rsidR="00BC586C" w:rsidRDefault="00C03849" w:rsidP="00B80894">
      <w:pPr>
        <w:pStyle w:val="Header"/>
        <w:rPr>
          <w:b/>
          <w:bCs/>
          <w:sz w:val="22"/>
          <w:rtl/>
        </w:rPr>
      </w:pPr>
      <w:r>
        <w:rPr>
          <w:b/>
          <w:bCs/>
          <w:noProof/>
          <w:sz w:val="22"/>
          <w:rtl/>
          <w:lang w:val="ar-SA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2EE8975" wp14:editId="6674CBAD">
                <wp:simplePos x="0" y="0"/>
                <wp:positionH relativeFrom="column">
                  <wp:posOffset>-47625</wp:posOffset>
                </wp:positionH>
                <wp:positionV relativeFrom="paragraph">
                  <wp:posOffset>81915</wp:posOffset>
                </wp:positionV>
                <wp:extent cx="7200900" cy="6858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7A83D" id="Rectangle: Rounded Corners 2" o:spid="_x0000_s1026" style="position:absolute;margin-left:-3.75pt;margin-top:6.45pt;width:567pt;height:54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" fillcolor="#f2dbdb [661]" strokecolor="#c0504d [3205]" strokeweight="2pt"/>
            </w:pict>
          </mc:Fallback>
        </mc:AlternateContent>
      </w:r>
    </w:p>
    <w:p w14:paraId="52660CBF" w14:textId="744D38E3" w:rsidR="00924986" w:rsidRPr="0004616B" w:rsidRDefault="00C03849" w:rsidP="00C03849">
      <w:pPr>
        <w:jc w:val="center"/>
        <w:rPr>
          <w:rFonts w:ascii="Arial Unicode MS" w:eastAsia="Arial Unicode MS" w:hAnsi="Arial Unicode MS" w:cs="Arial Unicode MS"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4616B">
        <w:rPr>
          <w:rFonts w:ascii="Arial Unicode MS" w:eastAsia="Arial Unicode MS" w:hAnsi="Arial Unicode MS" w:cs="Arial Unicode MS" w:hint="cs"/>
          <w:color w:val="000000" w:themeColor="text1"/>
          <w:sz w:val="52"/>
          <w:szCs w:val="5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</w:t>
      </w:r>
      <w:r w:rsidR="006500EE" w:rsidRPr="0004616B">
        <w:rPr>
          <w:rFonts w:ascii="Arial Unicode MS" w:eastAsia="Arial Unicode MS" w:hAnsi="Arial Unicode MS" w:cs="Arial Unicode MS" w:hint="cs"/>
          <w:color w:val="000000" w:themeColor="text1"/>
          <w:sz w:val="52"/>
          <w:szCs w:val="5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استمارة المهمة</w:t>
      </w:r>
      <w:r w:rsidRPr="0004616B">
        <w:rPr>
          <w:rFonts w:ascii="Arial Unicode MS" w:eastAsia="Arial Unicode MS" w:hAnsi="Arial Unicode MS" w:cs="Arial Unicode MS" w:hint="cs"/>
          <w:color w:val="000000" w:themeColor="text1"/>
          <w:sz w:val="52"/>
          <w:szCs w:val="5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</w:t>
      </w:r>
    </w:p>
    <w:p w14:paraId="58DE91B5" w14:textId="374D9447" w:rsidR="000E709A" w:rsidRDefault="000E709A" w:rsidP="00757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2-Accent2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11168"/>
      </w:tblGrid>
      <w:tr w:rsidR="0004616B" w14:paraId="408A0D37" w14:textId="77777777" w:rsidTr="00046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8" w:type="dxa"/>
          </w:tcPr>
          <w:p w14:paraId="693565AA" w14:textId="77777777" w:rsidR="0004616B" w:rsidRDefault="0004616B" w:rsidP="00046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CF8E05" w14:textId="77777777" w:rsidR="00757AAE" w:rsidRPr="00925291" w:rsidRDefault="00757AAE" w:rsidP="00757AAE">
      <w:pPr>
        <w:jc w:val="right"/>
        <w:rPr>
          <w:rFonts w:ascii="Times New Roman" w:hAnsi="Times New Roman" w:cs="Times New Roman"/>
          <w:sz w:val="20"/>
          <w:szCs w:val="20"/>
        </w:rPr>
      </w:pPr>
    </w:p>
    <w:sectPr w:rsidR="00757AAE" w:rsidRPr="00925291" w:rsidSect="00BC58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" w:right="432" w:bottom="270" w:left="63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7BFD" w14:textId="77777777" w:rsidR="0050269D" w:rsidRDefault="0050269D" w:rsidP="00750308">
      <w:r>
        <w:separator/>
      </w:r>
    </w:p>
  </w:endnote>
  <w:endnote w:type="continuationSeparator" w:id="0">
    <w:p w14:paraId="33A7EDA7" w14:textId="77777777" w:rsidR="0050269D" w:rsidRDefault="0050269D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BA43" w14:textId="77777777" w:rsidR="0004616B" w:rsidRDefault="00046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429D" w14:textId="77777777" w:rsidR="0004616B" w:rsidRDefault="00046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0E0C" w14:textId="77777777" w:rsidR="0004616B" w:rsidRDefault="00046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E6F8" w14:textId="77777777" w:rsidR="0050269D" w:rsidRDefault="0050269D" w:rsidP="00750308">
      <w:r>
        <w:separator/>
      </w:r>
    </w:p>
  </w:footnote>
  <w:footnote w:type="continuationSeparator" w:id="0">
    <w:p w14:paraId="2C4AB81B" w14:textId="77777777" w:rsidR="0050269D" w:rsidRDefault="0050269D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A35C" w14:textId="717FB16D" w:rsidR="0004616B" w:rsidRDefault="00A04F4E">
    <w:pPr>
      <w:pStyle w:val="Header"/>
    </w:pPr>
    <w:r>
      <w:rPr>
        <w:noProof/>
      </w:rPr>
      <w:pict w14:anchorId="4AC68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93188" o:spid="_x0000_s2084" type="#_x0000_t75" style="position:absolute;margin-left:0;margin-top:0;width:558.1pt;height:647.45pt;z-index:-251657216;mso-position-horizontal:center;mso-position-horizontal-relative:margin;mso-position-vertical:center;mso-position-vertical-relative:margin" o:allowincell="f">
          <v:imagedata r:id="rId1" o:title="imageedit_8_689512970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A01F" w14:textId="3DF0CBCB" w:rsidR="0004616B" w:rsidRDefault="00A04F4E">
    <w:pPr>
      <w:pStyle w:val="Header"/>
    </w:pPr>
    <w:r>
      <w:rPr>
        <w:noProof/>
      </w:rPr>
      <w:pict w14:anchorId="59C706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93189" o:spid="_x0000_s2085" type="#_x0000_t75" style="position:absolute;margin-left:0;margin-top:0;width:558.1pt;height:647.45pt;z-index:-251656192;mso-position-horizontal:center;mso-position-horizontal-relative:margin;mso-position-vertical:center;mso-position-vertical-relative:margin" o:allowincell="f">
          <v:imagedata r:id="rId1" o:title="imageedit_8_689512970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2060" w14:textId="0F4ABE61" w:rsidR="0004616B" w:rsidRDefault="00A04F4E">
    <w:pPr>
      <w:pStyle w:val="Header"/>
    </w:pPr>
    <w:r>
      <w:rPr>
        <w:noProof/>
      </w:rPr>
      <w:pict w14:anchorId="41764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93187" o:spid="_x0000_s2083" type="#_x0000_t75" style="position:absolute;margin-left:0;margin-top:0;width:558.1pt;height:647.45pt;z-index:-251658240;mso-position-horizontal:center;mso-position-horizontal-relative:margin;mso-position-vertical:center;mso-position-vertical-relative:margin" o:allowincell="f">
          <v:imagedata r:id="rId1" o:title="imageedit_8_689512970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05527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5814A43"/>
    <w:multiLevelType w:val="hybridMultilevel"/>
    <w:tmpl w:val="36FE40EE"/>
    <w:lvl w:ilvl="0" w:tplc="44389AA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FB4BC1"/>
    <w:multiLevelType w:val="hybridMultilevel"/>
    <w:tmpl w:val="45A2EC08"/>
    <w:lvl w:ilvl="0" w:tplc="67745878">
      <w:start w:val="8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E2544"/>
    <w:multiLevelType w:val="multilevel"/>
    <w:tmpl w:val="AC863CD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8C"/>
    <w:rsid w:val="000046FE"/>
    <w:rsid w:val="00005050"/>
    <w:rsid w:val="000058E7"/>
    <w:rsid w:val="000060A6"/>
    <w:rsid w:val="00007B7A"/>
    <w:rsid w:val="0001361E"/>
    <w:rsid w:val="000142BB"/>
    <w:rsid w:val="000149A5"/>
    <w:rsid w:val="0001519D"/>
    <w:rsid w:val="00015429"/>
    <w:rsid w:val="00016BF4"/>
    <w:rsid w:val="00016EBC"/>
    <w:rsid w:val="000209D8"/>
    <w:rsid w:val="00024A33"/>
    <w:rsid w:val="000254C7"/>
    <w:rsid w:val="00027778"/>
    <w:rsid w:val="00031361"/>
    <w:rsid w:val="00031BCE"/>
    <w:rsid w:val="0003410F"/>
    <w:rsid w:val="00040546"/>
    <w:rsid w:val="00044047"/>
    <w:rsid w:val="00045A48"/>
    <w:rsid w:val="0004616B"/>
    <w:rsid w:val="00046CBB"/>
    <w:rsid w:val="00055BE3"/>
    <w:rsid w:val="00056D85"/>
    <w:rsid w:val="000602BE"/>
    <w:rsid w:val="00060F76"/>
    <w:rsid w:val="00063669"/>
    <w:rsid w:val="00066173"/>
    <w:rsid w:val="000702D2"/>
    <w:rsid w:val="00072B61"/>
    <w:rsid w:val="00072DEF"/>
    <w:rsid w:val="00073F1E"/>
    <w:rsid w:val="000761B2"/>
    <w:rsid w:val="00080CA8"/>
    <w:rsid w:val="000816B0"/>
    <w:rsid w:val="000852EE"/>
    <w:rsid w:val="00086D6E"/>
    <w:rsid w:val="00087438"/>
    <w:rsid w:val="00090685"/>
    <w:rsid w:val="00094123"/>
    <w:rsid w:val="00094CEF"/>
    <w:rsid w:val="00096126"/>
    <w:rsid w:val="00096A34"/>
    <w:rsid w:val="000A115B"/>
    <w:rsid w:val="000A320F"/>
    <w:rsid w:val="000A3CA2"/>
    <w:rsid w:val="000A40E1"/>
    <w:rsid w:val="000A532D"/>
    <w:rsid w:val="000A6BAA"/>
    <w:rsid w:val="000A75D6"/>
    <w:rsid w:val="000B1256"/>
    <w:rsid w:val="000C772A"/>
    <w:rsid w:val="000D09E8"/>
    <w:rsid w:val="000D3F55"/>
    <w:rsid w:val="000E0599"/>
    <w:rsid w:val="000E1932"/>
    <w:rsid w:val="000E3B0E"/>
    <w:rsid w:val="000E4936"/>
    <w:rsid w:val="000E5486"/>
    <w:rsid w:val="000E709A"/>
    <w:rsid w:val="001026BE"/>
    <w:rsid w:val="001037E8"/>
    <w:rsid w:val="00103D2E"/>
    <w:rsid w:val="00107035"/>
    <w:rsid w:val="00113F63"/>
    <w:rsid w:val="00116177"/>
    <w:rsid w:val="001167B8"/>
    <w:rsid w:val="00117F4C"/>
    <w:rsid w:val="00125A19"/>
    <w:rsid w:val="00126054"/>
    <w:rsid w:val="001262A2"/>
    <w:rsid w:val="0013205C"/>
    <w:rsid w:val="00135381"/>
    <w:rsid w:val="00136B65"/>
    <w:rsid w:val="001377D2"/>
    <w:rsid w:val="00142D7A"/>
    <w:rsid w:val="00147FAF"/>
    <w:rsid w:val="00150154"/>
    <w:rsid w:val="001554CB"/>
    <w:rsid w:val="00156904"/>
    <w:rsid w:val="00156FFD"/>
    <w:rsid w:val="00160E6F"/>
    <w:rsid w:val="00162D90"/>
    <w:rsid w:val="00163096"/>
    <w:rsid w:val="00163863"/>
    <w:rsid w:val="001642FF"/>
    <w:rsid w:val="00164373"/>
    <w:rsid w:val="00165283"/>
    <w:rsid w:val="00170DF3"/>
    <w:rsid w:val="00173C11"/>
    <w:rsid w:val="00173F3B"/>
    <w:rsid w:val="00174343"/>
    <w:rsid w:val="00176B39"/>
    <w:rsid w:val="00176BD3"/>
    <w:rsid w:val="00177DA0"/>
    <w:rsid w:val="001971F2"/>
    <w:rsid w:val="00197BD7"/>
    <w:rsid w:val="001A1FE3"/>
    <w:rsid w:val="001A3986"/>
    <w:rsid w:val="001A7BF7"/>
    <w:rsid w:val="001B12A1"/>
    <w:rsid w:val="001B2D3F"/>
    <w:rsid w:val="001B2F01"/>
    <w:rsid w:val="001B42F8"/>
    <w:rsid w:val="001B6201"/>
    <w:rsid w:val="001B6845"/>
    <w:rsid w:val="001C35C7"/>
    <w:rsid w:val="001C5C00"/>
    <w:rsid w:val="001C6636"/>
    <w:rsid w:val="001C7ABD"/>
    <w:rsid w:val="001C7F1A"/>
    <w:rsid w:val="001D021A"/>
    <w:rsid w:val="001D0D58"/>
    <w:rsid w:val="001D477E"/>
    <w:rsid w:val="001D5A44"/>
    <w:rsid w:val="001D6636"/>
    <w:rsid w:val="001E17B2"/>
    <w:rsid w:val="001E3575"/>
    <w:rsid w:val="001E3D32"/>
    <w:rsid w:val="001E615B"/>
    <w:rsid w:val="001E65BE"/>
    <w:rsid w:val="001E65E9"/>
    <w:rsid w:val="001E6FA8"/>
    <w:rsid w:val="001F0D91"/>
    <w:rsid w:val="001F170E"/>
    <w:rsid w:val="001F392E"/>
    <w:rsid w:val="001F6374"/>
    <w:rsid w:val="00200769"/>
    <w:rsid w:val="00202B45"/>
    <w:rsid w:val="0020313B"/>
    <w:rsid w:val="002039B7"/>
    <w:rsid w:val="002070D0"/>
    <w:rsid w:val="0021020B"/>
    <w:rsid w:val="00210ADF"/>
    <w:rsid w:val="00221B50"/>
    <w:rsid w:val="00226F4B"/>
    <w:rsid w:val="002303AF"/>
    <w:rsid w:val="00231FAA"/>
    <w:rsid w:val="00234D9A"/>
    <w:rsid w:val="00237878"/>
    <w:rsid w:val="00237C3A"/>
    <w:rsid w:val="00240D23"/>
    <w:rsid w:val="002414BC"/>
    <w:rsid w:val="00241991"/>
    <w:rsid w:val="00241F84"/>
    <w:rsid w:val="00242DB8"/>
    <w:rsid w:val="002452C6"/>
    <w:rsid w:val="00252871"/>
    <w:rsid w:val="00255964"/>
    <w:rsid w:val="00260884"/>
    <w:rsid w:val="00260A8E"/>
    <w:rsid w:val="00262CA5"/>
    <w:rsid w:val="00266472"/>
    <w:rsid w:val="002665FB"/>
    <w:rsid w:val="00267568"/>
    <w:rsid w:val="002700D9"/>
    <w:rsid w:val="002725F4"/>
    <w:rsid w:val="00273BFC"/>
    <w:rsid w:val="00276C92"/>
    <w:rsid w:val="00280E54"/>
    <w:rsid w:val="00285BB4"/>
    <w:rsid w:val="00286992"/>
    <w:rsid w:val="00286A7D"/>
    <w:rsid w:val="002917F9"/>
    <w:rsid w:val="00292516"/>
    <w:rsid w:val="00293B83"/>
    <w:rsid w:val="00297307"/>
    <w:rsid w:val="002A5A3C"/>
    <w:rsid w:val="002B1663"/>
    <w:rsid w:val="002C149C"/>
    <w:rsid w:val="002C40E2"/>
    <w:rsid w:val="002C441D"/>
    <w:rsid w:val="002C6016"/>
    <w:rsid w:val="002C6E91"/>
    <w:rsid w:val="002D276E"/>
    <w:rsid w:val="002D3124"/>
    <w:rsid w:val="002D39BE"/>
    <w:rsid w:val="002D42B7"/>
    <w:rsid w:val="002D5ED6"/>
    <w:rsid w:val="002E0128"/>
    <w:rsid w:val="002E07E3"/>
    <w:rsid w:val="002E40A6"/>
    <w:rsid w:val="002E432E"/>
    <w:rsid w:val="002E49DE"/>
    <w:rsid w:val="002E73B6"/>
    <w:rsid w:val="002F2140"/>
    <w:rsid w:val="002F2813"/>
    <w:rsid w:val="002F4822"/>
    <w:rsid w:val="002F4A40"/>
    <w:rsid w:val="002F514D"/>
    <w:rsid w:val="0030066F"/>
    <w:rsid w:val="00300DC0"/>
    <w:rsid w:val="00302F19"/>
    <w:rsid w:val="00304E46"/>
    <w:rsid w:val="0031063A"/>
    <w:rsid w:val="00315B5D"/>
    <w:rsid w:val="00316917"/>
    <w:rsid w:val="00321A6D"/>
    <w:rsid w:val="00326F49"/>
    <w:rsid w:val="00332C52"/>
    <w:rsid w:val="00336041"/>
    <w:rsid w:val="00336FCF"/>
    <w:rsid w:val="0033768D"/>
    <w:rsid w:val="00347174"/>
    <w:rsid w:val="003473CB"/>
    <w:rsid w:val="003477D0"/>
    <w:rsid w:val="003576E0"/>
    <w:rsid w:val="0036059C"/>
    <w:rsid w:val="003667FD"/>
    <w:rsid w:val="00366BE2"/>
    <w:rsid w:val="00367AE8"/>
    <w:rsid w:val="00370575"/>
    <w:rsid w:val="00371675"/>
    <w:rsid w:val="00371942"/>
    <w:rsid w:val="003739CD"/>
    <w:rsid w:val="003779D8"/>
    <w:rsid w:val="003811C6"/>
    <w:rsid w:val="003827E6"/>
    <w:rsid w:val="003828A1"/>
    <w:rsid w:val="00385FE9"/>
    <w:rsid w:val="00386DDC"/>
    <w:rsid w:val="00391B17"/>
    <w:rsid w:val="00396969"/>
    <w:rsid w:val="00397070"/>
    <w:rsid w:val="003A0FF8"/>
    <w:rsid w:val="003A17B3"/>
    <w:rsid w:val="003A75F1"/>
    <w:rsid w:val="003A793C"/>
    <w:rsid w:val="003A7EAB"/>
    <w:rsid w:val="003B3802"/>
    <w:rsid w:val="003B7343"/>
    <w:rsid w:val="003C48AE"/>
    <w:rsid w:val="003C547A"/>
    <w:rsid w:val="003C7727"/>
    <w:rsid w:val="003C7FF3"/>
    <w:rsid w:val="003D660E"/>
    <w:rsid w:val="003E29BB"/>
    <w:rsid w:val="003E2C5C"/>
    <w:rsid w:val="003E4B56"/>
    <w:rsid w:val="003F0EC3"/>
    <w:rsid w:val="003F128E"/>
    <w:rsid w:val="003F4B06"/>
    <w:rsid w:val="00400164"/>
    <w:rsid w:val="00406221"/>
    <w:rsid w:val="00412999"/>
    <w:rsid w:val="00413345"/>
    <w:rsid w:val="00414F6F"/>
    <w:rsid w:val="00415776"/>
    <w:rsid w:val="00415D34"/>
    <w:rsid w:val="00416641"/>
    <w:rsid w:val="00417865"/>
    <w:rsid w:val="004203C9"/>
    <w:rsid w:val="004250AE"/>
    <w:rsid w:val="00426A7E"/>
    <w:rsid w:val="00434299"/>
    <w:rsid w:val="004346BF"/>
    <w:rsid w:val="00436747"/>
    <w:rsid w:val="004378F2"/>
    <w:rsid w:val="004404B1"/>
    <w:rsid w:val="00440DCB"/>
    <w:rsid w:val="004428A6"/>
    <w:rsid w:val="00442E62"/>
    <w:rsid w:val="00443DF3"/>
    <w:rsid w:val="00444C83"/>
    <w:rsid w:val="004452CC"/>
    <w:rsid w:val="00451A9C"/>
    <w:rsid w:val="004538C1"/>
    <w:rsid w:val="00454337"/>
    <w:rsid w:val="004544E2"/>
    <w:rsid w:val="00460D9D"/>
    <w:rsid w:val="00462575"/>
    <w:rsid w:val="00463252"/>
    <w:rsid w:val="00467904"/>
    <w:rsid w:val="00470B30"/>
    <w:rsid w:val="00473C8F"/>
    <w:rsid w:val="00474CF3"/>
    <w:rsid w:val="00474F49"/>
    <w:rsid w:val="0047585C"/>
    <w:rsid w:val="004773BC"/>
    <w:rsid w:val="00477C2D"/>
    <w:rsid w:val="00486FDB"/>
    <w:rsid w:val="00490446"/>
    <w:rsid w:val="00490C76"/>
    <w:rsid w:val="0049176D"/>
    <w:rsid w:val="0049271C"/>
    <w:rsid w:val="0049467F"/>
    <w:rsid w:val="00494F10"/>
    <w:rsid w:val="0049796D"/>
    <w:rsid w:val="004A350D"/>
    <w:rsid w:val="004B202A"/>
    <w:rsid w:val="004B2E6E"/>
    <w:rsid w:val="004B405F"/>
    <w:rsid w:val="004B4AA2"/>
    <w:rsid w:val="004C6918"/>
    <w:rsid w:val="004D1447"/>
    <w:rsid w:val="004D217E"/>
    <w:rsid w:val="004D3854"/>
    <w:rsid w:val="004D420B"/>
    <w:rsid w:val="004E2D3C"/>
    <w:rsid w:val="004E4EEA"/>
    <w:rsid w:val="004E553A"/>
    <w:rsid w:val="004F5579"/>
    <w:rsid w:val="004F5F3D"/>
    <w:rsid w:val="004F6451"/>
    <w:rsid w:val="00501A97"/>
    <w:rsid w:val="0050269D"/>
    <w:rsid w:val="00502FBB"/>
    <w:rsid w:val="00503A44"/>
    <w:rsid w:val="0050519C"/>
    <w:rsid w:val="00505B4C"/>
    <w:rsid w:val="00516176"/>
    <w:rsid w:val="00516A55"/>
    <w:rsid w:val="00516B8E"/>
    <w:rsid w:val="00516E32"/>
    <w:rsid w:val="00516EC1"/>
    <w:rsid w:val="005214A7"/>
    <w:rsid w:val="0053194B"/>
    <w:rsid w:val="0053211E"/>
    <w:rsid w:val="005325C2"/>
    <w:rsid w:val="00532FBF"/>
    <w:rsid w:val="0053416A"/>
    <w:rsid w:val="005359FC"/>
    <w:rsid w:val="0054002C"/>
    <w:rsid w:val="005423CA"/>
    <w:rsid w:val="005432B3"/>
    <w:rsid w:val="00544D48"/>
    <w:rsid w:val="00546517"/>
    <w:rsid w:val="00547C5C"/>
    <w:rsid w:val="00551CB5"/>
    <w:rsid w:val="00553167"/>
    <w:rsid w:val="00553891"/>
    <w:rsid w:val="0055443C"/>
    <w:rsid w:val="00554CAC"/>
    <w:rsid w:val="005568BB"/>
    <w:rsid w:val="00556C13"/>
    <w:rsid w:val="005617F2"/>
    <w:rsid w:val="00561E2B"/>
    <w:rsid w:val="00562DC8"/>
    <w:rsid w:val="0057007D"/>
    <w:rsid w:val="00574BE0"/>
    <w:rsid w:val="0058066B"/>
    <w:rsid w:val="00580EF2"/>
    <w:rsid w:val="005816BD"/>
    <w:rsid w:val="00586644"/>
    <w:rsid w:val="00590517"/>
    <w:rsid w:val="00591E4C"/>
    <w:rsid w:val="00595821"/>
    <w:rsid w:val="00595CC4"/>
    <w:rsid w:val="005A1395"/>
    <w:rsid w:val="005A386D"/>
    <w:rsid w:val="005A3933"/>
    <w:rsid w:val="005A4058"/>
    <w:rsid w:val="005A4DDB"/>
    <w:rsid w:val="005A65F6"/>
    <w:rsid w:val="005B2EF6"/>
    <w:rsid w:val="005B30F4"/>
    <w:rsid w:val="005C3D71"/>
    <w:rsid w:val="005D1065"/>
    <w:rsid w:val="005D3745"/>
    <w:rsid w:val="005D3D56"/>
    <w:rsid w:val="005D7A8F"/>
    <w:rsid w:val="005E061D"/>
    <w:rsid w:val="005E14C4"/>
    <w:rsid w:val="005E204C"/>
    <w:rsid w:val="005E2790"/>
    <w:rsid w:val="005E2D2D"/>
    <w:rsid w:val="005E2F92"/>
    <w:rsid w:val="005E2FF4"/>
    <w:rsid w:val="005E3226"/>
    <w:rsid w:val="005E4693"/>
    <w:rsid w:val="005E4E52"/>
    <w:rsid w:val="005E538D"/>
    <w:rsid w:val="005F191F"/>
    <w:rsid w:val="005F3E77"/>
    <w:rsid w:val="005F60A5"/>
    <w:rsid w:val="00600997"/>
    <w:rsid w:val="00602F0D"/>
    <w:rsid w:val="0060531A"/>
    <w:rsid w:val="00605DDE"/>
    <w:rsid w:val="00610FC3"/>
    <w:rsid w:val="00613DD5"/>
    <w:rsid w:val="0061513E"/>
    <w:rsid w:val="00616FB1"/>
    <w:rsid w:val="00621C66"/>
    <w:rsid w:val="00622225"/>
    <w:rsid w:val="006237F1"/>
    <w:rsid w:val="00631724"/>
    <w:rsid w:val="00632AF4"/>
    <w:rsid w:val="00642FEC"/>
    <w:rsid w:val="006430F1"/>
    <w:rsid w:val="006436A6"/>
    <w:rsid w:val="00644C7A"/>
    <w:rsid w:val="00645B66"/>
    <w:rsid w:val="006462DB"/>
    <w:rsid w:val="00647DCB"/>
    <w:rsid w:val="006500EE"/>
    <w:rsid w:val="00654A0A"/>
    <w:rsid w:val="0067019A"/>
    <w:rsid w:val="006715E7"/>
    <w:rsid w:val="0067518C"/>
    <w:rsid w:val="0067594B"/>
    <w:rsid w:val="00677A48"/>
    <w:rsid w:val="00680EA0"/>
    <w:rsid w:val="00682A5D"/>
    <w:rsid w:val="0068531C"/>
    <w:rsid w:val="006855B8"/>
    <w:rsid w:val="00690F0F"/>
    <w:rsid w:val="006920F1"/>
    <w:rsid w:val="00693FC4"/>
    <w:rsid w:val="0069495A"/>
    <w:rsid w:val="00694C0E"/>
    <w:rsid w:val="006A0406"/>
    <w:rsid w:val="006A06D4"/>
    <w:rsid w:val="006A18A3"/>
    <w:rsid w:val="006A1D21"/>
    <w:rsid w:val="006A3CE7"/>
    <w:rsid w:val="006A693F"/>
    <w:rsid w:val="006C3CD8"/>
    <w:rsid w:val="006D016D"/>
    <w:rsid w:val="006D28AA"/>
    <w:rsid w:val="006D2C86"/>
    <w:rsid w:val="006D653D"/>
    <w:rsid w:val="006E07DA"/>
    <w:rsid w:val="006E0902"/>
    <w:rsid w:val="006E17FD"/>
    <w:rsid w:val="006E7AE9"/>
    <w:rsid w:val="006F4B9C"/>
    <w:rsid w:val="006F6693"/>
    <w:rsid w:val="00700439"/>
    <w:rsid w:val="0071585C"/>
    <w:rsid w:val="00715A77"/>
    <w:rsid w:val="007167CC"/>
    <w:rsid w:val="00717390"/>
    <w:rsid w:val="007220C8"/>
    <w:rsid w:val="00722B10"/>
    <w:rsid w:val="00730DEB"/>
    <w:rsid w:val="00731889"/>
    <w:rsid w:val="0074135F"/>
    <w:rsid w:val="007419A6"/>
    <w:rsid w:val="0074489A"/>
    <w:rsid w:val="00747FA9"/>
    <w:rsid w:val="00750308"/>
    <w:rsid w:val="0075307C"/>
    <w:rsid w:val="00754E2B"/>
    <w:rsid w:val="00757201"/>
    <w:rsid w:val="00757AAE"/>
    <w:rsid w:val="00770F22"/>
    <w:rsid w:val="00772B65"/>
    <w:rsid w:val="00774FAA"/>
    <w:rsid w:val="00781737"/>
    <w:rsid w:val="00782909"/>
    <w:rsid w:val="00783E80"/>
    <w:rsid w:val="00784AD2"/>
    <w:rsid w:val="00786027"/>
    <w:rsid w:val="0079163F"/>
    <w:rsid w:val="00792C7A"/>
    <w:rsid w:val="00793DBD"/>
    <w:rsid w:val="00794954"/>
    <w:rsid w:val="00795DF3"/>
    <w:rsid w:val="00795ED7"/>
    <w:rsid w:val="007971A1"/>
    <w:rsid w:val="007A1C6C"/>
    <w:rsid w:val="007A2012"/>
    <w:rsid w:val="007A6425"/>
    <w:rsid w:val="007B04B0"/>
    <w:rsid w:val="007B0845"/>
    <w:rsid w:val="007B39F4"/>
    <w:rsid w:val="007B3F7B"/>
    <w:rsid w:val="007B72F3"/>
    <w:rsid w:val="007C1D6A"/>
    <w:rsid w:val="007C2D26"/>
    <w:rsid w:val="007C75CC"/>
    <w:rsid w:val="007D0590"/>
    <w:rsid w:val="007D171B"/>
    <w:rsid w:val="007D347A"/>
    <w:rsid w:val="007D3F5C"/>
    <w:rsid w:val="007D5CB4"/>
    <w:rsid w:val="007D68CF"/>
    <w:rsid w:val="007D7E56"/>
    <w:rsid w:val="007E0D8B"/>
    <w:rsid w:val="007E1E65"/>
    <w:rsid w:val="007E2DD1"/>
    <w:rsid w:val="007E31D8"/>
    <w:rsid w:val="007E3618"/>
    <w:rsid w:val="007E37AE"/>
    <w:rsid w:val="007E398F"/>
    <w:rsid w:val="007E3A64"/>
    <w:rsid w:val="007E7262"/>
    <w:rsid w:val="007F06DF"/>
    <w:rsid w:val="007F2009"/>
    <w:rsid w:val="007F2A63"/>
    <w:rsid w:val="007F7378"/>
    <w:rsid w:val="00802080"/>
    <w:rsid w:val="008026A9"/>
    <w:rsid w:val="008032BC"/>
    <w:rsid w:val="00807BF1"/>
    <w:rsid w:val="00815CB0"/>
    <w:rsid w:val="00817C2B"/>
    <w:rsid w:val="00817CE7"/>
    <w:rsid w:val="00822552"/>
    <w:rsid w:val="008234E5"/>
    <w:rsid w:val="00824653"/>
    <w:rsid w:val="00827822"/>
    <w:rsid w:val="008303CE"/>
    <w:rsid w:val="00836459"/>
    <w:rsid w:val="008366BB"/>
    <w:rsid w:val="00840F95"/>
    <w:rsid w:val="00841F8A"/>
    <w:rsid w:val="00846755"/>
    <w:rsid w:val="008472AA"/>
    <w:rsid w:val="00851B51"/>
    <w:rsid w:val="00855DDE"/>
    <w:rsid w:val="00855EDA"/>
    <w:rsid w:val="00857036"/>
    <w:rsid w:val="008608A8"/>
    <w:rsid w:val="00865BC7"/>
    <w:rsid w:val="00867D81"/>
    <w:rsid w:val="00873F08"/>
    <w:rsid w:val="00873F18"/>
    <w:rsid w:val="00877074"/>
    <w:rsid w:val="008773D4"/>
    <w:rsid w:val="008808FE"/>
    <w:rsid w:val="00880F95"/>
    <w:rsid w:val="0088245B"/>
    <w:rsid w:val="00884D36"/>
    <w:rsid w:val="00886847"/>
    <w:rsid w:val="008925FC"/>
    <w:rsid w:val="008A46A5"/>
    <w:rsid w:val="008B0A5F"/>
    <w:rsid w:val="008B5C16"/>
    <w:rsid w:val="008B6A14"/>
    <w:rsid w:val="008C0424"/>
    <w:rsid w:val="008C2E90"/>
    <w:rsid w:val="008C4DD0"/>
    <w:rsid w:val="008C5894"/>
    <w:rsid w:val="008D255A"/>
    <w:rsid w:val="008D31AC"/>
    <w:rsid w:val="008D4A4A"/>
    <w:rsid w:val="008D610F"/>
    <w:rsid w:val="008E00A5"/>
    <w:rsid w:val="008E4754"/>
    <w:rsid w:val="008E7A59"/>
    <w:rsid w:val="008F1B5C"/>
    <w:rsid w:val="008F1EA0"/>
    <w:rsid w:val="00900B63"/>
    <w:rsid w:val="0090181D"/>
    <w:rsid w:val="00902F06"/>
    <w:rsid w:val="009056F4"/>
    <w:rsid w:val="0090737B"/>
    <w:rsid w:val="009074A1"/>
    <w:rsid w:val="00911D09"/>
    <w:rsid w:val="00915D58"/>
    <w:rsid w:val="00920CFE"/>
    <w:rsid w:val="00921FC7"/>
    <w:rsid w:val="00922BFC"/>
    <w:rsid w:val="009246F3"/>
    <w:rsid w:val="00924986"/>
    <w:rsid w:val="00925291"/>
    <w:rsid w:val="00927C60"/>
    <w:rsid w:val="009320DE"/>
    <w:rsid w:val="00932BBA"/>
    <w:rsid w:val="00937211"/>
    <w:rsid w:val="0093727B"/>
    <w:rsid w:val="00943234"/>
    <w:rsid w:val="00944D65"/>
    <w:rsid w:val="0094515F"/>
    <w:rsid w:val="009465C1"/>
    <w:rsid w:val="00963059"/>
    <w:rsid w:val="00963324"/>
    <w:rsid w:val="009647ED"/>
    <w:rsid w:val="00965336"/>
    <w:rsid w:val="00966690"/>
    <w:rsid w:val="0097462D"/>
    <w:rsid w:val="00980E70"/>
    <w:rsid w:val="009821D4"/>
    <w:rsid w:val="00983579"/>
    <w:rsid w:val="00983C98"/>
    <w:rsid w:val="00985BD2"/>
    <w:rsid w:val="009874C9"/>
    <w:rsid w:val="00987CA6"/>
    <w:rsid w:val="00990BFF"/>
    <w:rsid w:val="009911C9"/>
    <w:rsid w:val="009929EE"/>
    <w:rsid w:val="00996D6A"/>
    <w:rsid w:val="00997BD6"/>
    <w:rsid w:val="00997C8D"/>
    <w:rsid w:val="009A1AD3"/>
    <w:rsid w:val="009A551D"/>
    <w:rsid w:val="009A5E01"/>
    <w:rsid w:val="009B0AA6"/>
    <w:rsid w:val="009B3713"/>
    <w:rsid w:val="009B6591"/>
    <w:rsid w:val="009B6B65"/>
    <w:rsid w:val="009C0147"/>
    <w:rsid w:val="009C0E72"/>
    <w:rsid w:val="009C7A62"/>
    <w:rsid w:val="009C7B38"/>
    <w:rsid w:val="009D10AB"/>
    <w:rsid w:val="009D70C9"/>
    <w:rsid w:val="009E7710"/>
    <w:rsid w:val="009F292E"/>
    <w:rsid w:val="009F2EBD"/>
    <w:rsid w:val="009F3C46"/>
    <w:rsid w:val="009F6CE2"/>
    <w:rsid w:val="00A04A2E"/>
    <w:rsid w:val="00A04F4E"/>
    <w:rsid w:val="00A06C27"/>
    <w:rsid w:val="00A072CD"/>
    <w:rsid w:val="00A10476"/>
    <w:rsid w:val="00A1059D"/>
    <w:rsid w:val="00A12A07"/>
    <w:rsid w:val="00A136B0"/>
    <w:rsid w:val="00A145FE"/>
    <w:rsid w:val="00A2215A"/>
    <w:rsid w:val="00A2365D"/>
    <w:rsid w:val="00A24966"/>
    <w:rsid w:val="00A32442"/>
    <w:rsid w:val="00A349E3"/>
    <w:rsid w:val="00A363D9"/>
    <w:rsid w:val="00A3661A"/>
    <w:rsid w:val="00A40BBE"/>
    <w:rsid w:val="00A44989"/>
    <w:rsid w:val="00A472E5"/>
    <w:rsid w:val="00A51B5B"/>
    <w:rsid w:val="00A54EDE"/>
    <w:rsid w:val="00A55B9C"/>
    <w:rsid w:val="00A57DDC"/>
    <w:rsid w:val="00A60A17"/>
    <w:rsid w:val="00A62237"/>
    <w:rsid w:val="00A64753"/>
    <w:rsid w:val="00A70D55"/>
    <w:rsid w:val="00A72CB2"/>
    <w:rsid w:val="00A75279"/>
    <w:rsid w:val="00A766C4"/>
    <w:rsid w:val="00A80299"/>
    <w:rsid w:val="00A80DFB"/>
    <w:rsid w:val="00A85DED"/>
    <w:rsid w:val="00A87633"/>
    <w:rsid w:val="00A90B5C"/>
    <w:rsid w:val="00A91105"/>
    <w:rsid w:val="00A91D9C"/>
    <w:rsid w:val="00A942D1"/>
    <w:rsid w:val="00A95CE1"/>
    <w:rsid w:val="00A96CA4"/>
    <w:rsid w:val="00A97DE4"/>
    <w:rsid w:val="00A97FF4"/>
    <w:rsid w:val="00AA1CA1"/>
    <w:rsid w:val="00AA2C7E"/>
    <w:rsid w:val="00AA4B0E"/>
    <w:rsid w:val="00AA6374"/>
    <w:rsid w:val="00AA64B7"/>
    <w:rsid w:val="00AB0494"/>
    <w:rsid w:val="00AB0A39"/>
    <w:rsid w:val="00AB7DB0"/>
    <w:rsid w:val="00AC02F3"/>
    <w:rsid w:val="00AC04CC"/>
    <w:rsid w:val="00AC1B6E"/>
    <w:rsid w:val="00AC478E"/>
    <w:rsid w:val="00AC6BA6"/>
    <w:rsid w:val="00AE2B02"/>
    <w:rsid w:val="00AF06E8"/>
    <w:rsid w:val="00AF19CB"/>
    <w:rsid w:val="00AF1B20"/>
    <w:rsid w:val="00AF3394"/>
    <w:rsid w:val="00AF668B"/>
    <w:rsid w:val="00AF7170"/>
    <w:rsid w:val="00B00228"/>
    <w:rsid w:val="00B014F1"/>
    <w:rsid w:val="00B0350E"/>
    <w:rsid w:val="00B056DA"/>
    <w:rsid w:val="00B06DA8"/>
    <w:rsid w:val="00B07E52"/>
    <w:rsid w:val="00B1161E"/>
    <w:rsid w:val="00B1255F"/>
    <w:rsid w:val="00B12AE5"/>
    <w:rsid w:val="00B1775F"/>
    <w:rsid w:val="00B22139"/>
    <w:rsid w:val="00B27FEF"/>
    <w:rsid w:val="00B35985"/>
    <w:rsid w:val="00B450B9"/>
    <w:rsid w:val="00B46AEE"/>
    <w:rsid w:val="00B47007"/>
    <w:rsid w:val="00B53080"/>
    <w:rsid w:val="00B54E44"/>
    <w:rsid w:val="00B56E08"/>
    <w:rsid w:val="00B6370E"/>
    <w:rsid w:val="00B64603"/>
    <w:rsid w:val="00B64803"/>
    <w:rsid w:val="00B67320"/>
    <w:rsid w:val="00B74783"/>
    <w:rsid w:val="00B7743E"/>
    <w:rsid w:val="00B802E0"/>
    <w:rsid w:val="00B80894"/>
    <w:rsid w:val="00B81322"/>
    <w:rsid w:val="00B82D89"/>
    <w:rsid w:val="00B86D5A"/>
    <w:rsid w:val="00B87261"/>
    <w:rsid w:val="00B873AA"/>
    <w:rsid w:val="00B903D5"/>
    <w:rsid w:val="00B9314E"/>
    <w:rsid w:val="00B95DA2"/>
    <w:rsid w:val="00B96483"/>
    <w:rsid w:val="00BA1222"/>
    <w:rsid w:val="00BA2C00"/>
    <w:rsid w:val="00BB4F3E"/>
    <w:rsid w:val="00BB6EA7"/>
    <w:rsid w:val="00BC19AD"/>
    <w:rsid w:val="00BC586C"/>
    <w:rsid w:val="00BC66EA"/>
    <w:rsid w:val="00BD3B1A"/>
    <w:rsid w:val="00BD48B7"/>
    <w:rsid w:val="00BD49BA"/>
    <w:rsid w:val="00BD4EB3"/>
    <w:rsid w:val="00BD6135"/>
    <w:rsid w:val="00BD7561"/>
    <w:rsid w:val="00BE171C"/>
    <w:rsid w:val="00BE2EB0"/>
    <w:rsid w:val="00BE579F"/>
    <w:rsid w:val="00BE6E69"/>
    <w:rsid w:val="00BF1EDD"/>
    <w:rsid w:val="00BF1FB2"/>
    <w:rsid w:val="00BF2D2A"/>
    <w:rsid w:val="00BF6819"/>
    <w:rsid w:val="00C02884"/>
    <w:rsid w:val="00C03849"/>
    <w:rsid w:val="00C03A9A"/>
    <w:rsid w:val="00C03BA1"/>
    <w:rsid w:val="00C05C87"/>
    <w:rsid w:val="00C06B16"/>
    <w:rsid w:val="00C10BE5"/>
    <w:rsid w:val="00C12A45"/>
    <w:rsid w:val="00C13CE6"/>
    <w:rsid w:val="00C14586"/>
    <w:rsid w:val="00C1477A"/>
    <w:rsid w:val="00C17306"/>
    <w:rsid w:val="00C17BBD"/>
    <w:rsid w:val="00C17DB6"/>
    <w:rsid w:val="00C2160C"/>
    <w:rsid w:val="00C23782"/>
    <w:rsid w:val="00C2379B"/>
    <w:rsid w:val="00C274A3"/>
    <w:rsid w:val="00C30838"/>
    <w:rsid w:val="00C30DF8"/>
    <w:rsid w:val="00C3526E"/>
    <w:rsid w:val="00C356F1"/>
    <w:rsid w:val="00C37016"/>
    <w:rsid w:val="00C43FE4"/>
    <w:rsid w:val="00C476D8"/>
    <w:rsid w:val="00C50D9B"/>
    <w:rsid w:val="00C50FDB"/>
    <w:rsid w:val="00C52E74"/>
    <w:rsid w:val="00C53640"/>
    <w:rsid w:val="00C5719D"/>
    <w:rsid w:val="00C6319D"/>
    <w:rsid w:val="00C65B54"/>
    <w:rsid w:val="00C66E3F"/>
    <w:rsid w:val="00C7591D"/>
    <w:rsid w:val="00C77963"/>
    <w:rsid w:val="00C8143C"/>
    <w:rsid w:val="00C81D06"/>
    <w:rsid w:val="00C82CC2"/>
    <w:rsid w:val="00C85A54"/>
    <w:rsid w:val="00C86BF6"/>
    <w:rsid w:val="00C92926"/>
    <w:rsid w:val="00C92A85"/>
    <w:rsid w:val="00C939F5"/>
    <w:rsid w:val="00C93FAD"/>
    <w:rsid w:val="00C94126"/>
    <w:rsid w:val="00C95182"/>
    <w:rsid w:val="00C95E0B"/>
    <w:rsid w:val="00C971B5"/>
    <w:rsid w:val="00CA083E"/>
    <w:rsid w:val="00CA4B2C"/>
    <w:rsid w:val="00CA4D8D"/>
    <w:rsid w:val="00CB380A"/>
    <w:rsid w:val="00CB6403"/>
    <w:rsid w:val="00CB79D4"/>
    <w:rsid w:val="00CC2997"/>
    <w:rsid w:val="00CD5192"/>
    <w:rsid w:val="00CD5552"/>
    <w:rsid w:val="00CD65C8"/>
    <w:rsid w:val="00CE0038"/>
    <w:rsid w:val="00CE017D"/>
    <w:rsid w:val="00CE155F"/>
    <w:rsid w:val="00CE24A5"/>
    <w:rsid w:val="00CE6763"/>
    <w:rsid w:val="00CE77E3"/>
    <w:rsid w:val="00CF2F59"/>
    <w:rsid w:val="00D0049B"/>
    <w:rsid w:val="00D00C58"/>
    <w:rsid w:val="00D049A9"/>
    <w:rsid w:val="00D1024D"/>
    <w:rsid w:val="00D10372"/>
    <w:rsid w:val="00D108F6"/>
    <w:rsid w:val="00D11D12"/>
    <w:rsid w:val="00D12730"/>
    <w:rsid w:val="00D1281B"/>
    <w:rsid w:val="00D14014"/>
    <w:rsid w:val="00D14B70"/>
    <w:rsid w:val="00D17E71"/>
    <w:rsid w:val="00D2166F"/>
    <w:rsid w:val="00D23675"/>
    <w:rsid w:val="00D23E19"/>
    <w:rsid w:val="00D27462"/>
    <w:rsid w:val="00D30BF5"/>
    <w:rsid w:val="00D33FD6"/>
    <w:rsid w:val="00D34201"/>
    <w:rsid w:val="00D36B14"/>
    <w:rsid w:val="00D36C1F"/>
    <w:rsid w:val="00D36F33"/>
    <w:rsid w:val="00D37A3D"/>
    <w:rsid w:val="00D41255"/>
    <w:rsid w:val="00D41B0C"/>
    <w:rsid w:val="00D42413"/>
    <w:rsid w:val="00D427CC"/>
    <w:rsid w:val="00D43285"/>
    <w:rsid w:val="00D4387C"/>
    <w:rsid w:val="00D438AF"/>
    <w:rsid w:val="00D52165"/>
    <w:rsid w:val="00D52AF2"/>
    <w:rsid w:val="00D55929"/>
    <w:rsid w:val="00D61815"/>
    <w:rsid w:val="00D62C01"/>
    <w:rsid w:val="00D63048"/>
    <w:rsid w:val="00D65171"/>
    <w:rsid w:val="00D70A2A"/>
    <w:rsid w:val="00D70B61"/>
    <w:rsid w:val="00D728D5"/>
    <w:rsid w:val="00D73415"/>
    <w:rsid w:val="00D76352"/>
    <w:rsid w:val="00D76800"/>
    <w:rsid w:val="00D778DD"/>
    <w:rsid w:val="00D81F13"/>
    <w:rsid w:val="00D82F14"/>
    <w:rsid w:val="00D925C0"/>
    <w:rsid w:val="00D925F7"/>
    <w:rsid w:val="00D939B7"/>
    <w:rsid w:val="00D964FC"/>
    <w:rsid w:val="00DA0AFE"/>
    <w:rsid w:val="00DA2589"/>
    <w:rsid w:val="00DA2ACD"/>
    <w:rsid w:val="00DA3CB0"/>
    <w:rsid w:val="00DA4F82"/>
    <w:rsid w:val="00DA5474"/>
    <w:rsid w:val="00DA68E2"/>
    <w:rsid w:val="00DB050C"/>
    <w:rsid w:val="00DB0B8B"/>
    <w:rsid w:val="00DB4164"/>
    <w:rsid w:val="00DB4A38"/>
    <w:rsid w:val="00DB6908"/>
    <w:rsid w:val="00DC50A8"/>
    <w:rsid w:val="00DC5CDE"/>
    <w:rsid w:val="00DC5DEA"/>
    <w:rsid w:val="00DC64FF"/>
    <w:rsid w:val="00DC7082"/>
    <w:rsid w:val="00DC7F4C"/>
    <w:rsid w:val="00DD3E82"/>
    <w:rsid w:val="00DD4015"/>
    <w:rsid w:val="00DD4485"/>
    <w:rsid w:val="00DD654B"/>
    <w:rsid w:val="00DD674B"/>
    <w:rsid w:val="00DD7908"/>
    <w:rsid w:val="00DE0B98"/>
    <w:rsid w:val="00DE0F4B"/>
    <w:rsid w:val="00DE615B"/>
    <w:rsid w:val="00DE70B3"/>
    <w:rsid w:val="00DF2498"/>
    <w:rsid w:val="00DF3852"/>
    <w:rsid w:val="00DF4685"/>
    <w:rsid w:val="00DF62B8"/>
    <w:rsid w:val="00DF7E52"/>
    <w:rsid w:val="00E03143"/>
    <w:rsid w:val="00E039AC"/>
    <w:rsid w:val="00E11001"/>
    <w:rsid w:val="00E15E4B"/>
    <w:rsid w:val="00E220DF"/>
    <w:rsid w:val="00E2524A"/>
    <w:rsid w:val="00E26910"/>
    <w:rsid w:val="00E30DF6"/>
    <w:rsid w:val="00E32218"/>
    <w:rsid w:val="00E340CF"/>
    <w:rsid w:val="00E35A3E"/>
    <w:rsid w:val="00E35A8C"/>
    <w:rsid w:val="00E35C58"/>
    <w:rsid w:val="00E42A93"/>
    <w:rsid w:val="00E45C25"/>
    <w:rsid w:val="00E46261"/>
    <w:rsid w:val="00E52546"/>
    <w:rsid w:val="00E52649"/>
    <w:rsid w:val="00E54CD7"/>
    <w:rsid w:val="00E628BA"/>
    <w:rsid w:val="00E629F5"/>
    <w:rsid w:val="00E6483F"/>
    <w:rsid w:val="00E70E29"/>
    <w:rsid w:val="00E70ECD"/>
    <w:rsid w:val="00E71AFB"/>
    <w:rsid w:val="00E71FA2"/>
    <w:rsid w:val="00E7540D"/>
    <w:rsid w:val="00E76DD1"/>
    <w:rsid w:val="00E775CE"/>
    <w:rsid w:val="00E84FFE"/>
    <w:rsid w:val="00E86FD5"/>
    <w:rsid w:val="00E87CB9"/>
    <w:rsid w:val="00E9487C"/>
    <w:rsid w:val="00E96B27"/>
    <w:rsid w:val="00E96F28"/>
    <w:rsid w:val="00E97B73"/>
    <w:rsid w:val="00EA24F4"/>
    <w:rsid w:val="00EA3D33"/>
    <w:rsid w:val="00EA55D3"/>
    <w:rsid w:val="00EA7CE2"/>
    <w:rsid w:val="00EB194E"/>
    <w:rsid w:val="00EB232B"/>
    <w:rsid w:val="00EB3261"/>
    <w:rsid w:val="00EB7A02"/>
    <w:rsid w:val="00EC034D"/>
    <w:rsid w:val="00EC38AC"/>
    <w:rsid w:val="00ED0642"/>
    <w:rsid w:val="00ED1209"/>
    <w:rsid w:val="00ED15AC"/>
    <w:rsid w:val="00ED4289"/>
    <w:rsid w:val="00EE3156"/>
    <w:rsid w:val="00EE3E4F"/>
    <w:rsid w:val="00EF20C4"/>
    <w:rsid w:val="00EF2411"/>
    <w:rsid w:val="00EF37D0"/>
    <w:rsid w:val="00EF50B6"/>
    <w:rsid w:val="00EF658F"/>
    <w:rsid w:val="00EF7BFA"/>
    <w:rsid w:val="00EF7CEA"/>
    <w:rsid w:val="00F00803"/>
    <w:rsid w:val="00F012FC"/>
    <w:rsid w:val="00F01847"/>
    <w:rsid w:val="00F01CD1"/>
    <w:rsid w:val="00F03505"/>
    <w:rsid w:val="00F045D3"/>
    <w:rsid w:val="00F05DE4"/>
    <w:rsid w:val="00F06213"/>
    <w:rsid w:val="00F0789A"/>
    <w:rsid w:val="00F238F2"/>
    <w:rsid w:val="00F27A1A"/>
    <w:rsid w:val="00F309CB"/>
    <w:rsid w:val="00F31130"/>
    <w:rsid w:val="00F31397"/>
    <w:rsid w:val="00F343FE"/>
    <w:rsid w:val="00F3689B"/>
    <w:rsid w:val="00F36D8F"/>
    <w:rsid w:val="00F3725B"/>
    <w:rsid w:val="00F41FA9"/>
    <w:rsid w:val="00F43B47"/>
    <w:rsid w:val="00F43CF0"/>
    <w:rsid w:val="00F53C9C"/>
    <w:rsid w:val="00F56265"/>
    <w:rsid w:val="00F565B4"/>
    <w:rsid w:val="00F5695D"/>
    <w:rsid w:val="00F57211"/>
    <w:rsid w:val="00F5726C"/>
    <w:rsid w:val="00F67C23"/>
    <w:rsid w:val="00F67E27"/>
    <w:rsid w:val="00F704CF"/>
    <w:rsid w:val="00F74916"/>
    <w:rsid w:val="00F80DCC"/>
    <w:rsid w:val="00F818C3"/>
    <w:rsid w:val="00F820D4"/>
    <w:rsid w:val="00F90489"/>
    <w:rsid w:val="00F910FA"/>
    <w:rsid w:val="00F91337"/>
    <w:rsid w:val="00F91AE4"/>
    <w:rsid w:val="00F9302A"/>
    <w:rsid w:val="00F938EB"/>
    <w:rsid w:val="00F94FE3"/>
    <w:rsid w:val="00F9594A"/>
    <w:rsid w:val="00F97DE3"/>
    <w:rsid w:val="00FA290D"/>
    <w:rsid w:val="00FA2A5F"/>
    <w:rsid w:val="00FB1FE4"/>
    <w:rsid w:val="00FB2024"/>
    <w:rsid w:val="00FB2796"/>
    <w:rsid w:val="00FB49D3"/>
    <w:rsid w:val="00FB618A"/>
    <w:rsid w:val="00FB6685"/>
    <w:rsid w:val="00FC6FB0"/>
    <w:rsid w:val="00FC73F7"/>
    <w:rsid w:val="00FD3834"/>
    <w:rsid w:val="00FD4683"/>
    <w:rsid w:val="00FD4878"/>
    <w:rsid w:val="00FD5322"/>
    <w:rsid w:val="00FE1FB1"/>
    <w:rsid w:val="00FE213D"/>
    <w:rsid w:val="00FE4AF3"/>
    <w:rsid w:val="00FF33B0"/>
    <w:rsid w:val="00FF4F23"/>
    <w:rsid w:val="00FF58B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4:docId w14:val="2AE3FD8A"/>
  <w15:chartTrackingRefBased/>
  <w15:docId w15:val="{046CC587-3E53-4A2B-B8C2-F0B6B975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9C"/>
  </w:style>
  <w:style w:type="paragraph" w:styleId="Heading1">
    <w:name w:val="heading 1"/>
    <w:basedOn w:val="Normal"/>
    <w:next w:val="Normal"/>
    <w:link w:val="Heading1Char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286992"/>
    <w:rPr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6992"/>
    <w:rPr>
      <w:spacing w:val="10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6059C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6059C"/>
    <w:rPr>
      <w:sz w:val="20"/>
    </w:rPr>
  </w:style>
  <w:style w:type="table" w:styleId="TableGrid">
    <w:name w:val="Table Grid"/>
    <w:basedOn w:val="TableNormal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odolist">
    <w:name w:val="To do list"/>
    <w:basedOn w:val="TableNormal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1D0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1D0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81D0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D0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D0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D0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1D0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1D0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1D0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1D0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D0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D0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1D06"/>
    <w:rPr>
      <w:rFonts w:ascii="Consolas" w:hAnsi="Consolas"/>
      <w:szCs w:val="21"/>
    </w:rPr>
  </w:style>
  <w:style w:type="table" w:styleId="GridTable1Light-Accent3">
    <w:name w:val="Grid Table 1 Light Accent 3"/>
    <w:basedOn w:val="TableNormal"/>
    <w:uiPriority w:val="46"/>
    <w:rsid w:val="0036059C"/>
    <w:tblPr>
      <w:tblStyleRowBandSize w:val="1"/>
      <w:tblStyleColBandSize w:val="1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tblCellMar>
        <w:top w:w="216" w:type="dxa"/>
        <w:left w:w="360" w:type="dxa"/>
        <w:bottom w:w="216" w:type="dxa"/>
        <w:right w:w="360" w:type="dxa"/>
      </w:tblCellMar>
    </w:tblPr>
    <w:tcPr>
      <w:shd w:val="clear" w:color="auto" w:fill="EAF1DD" w:themeFill="accent3" w:themeFillTint="33"/>
    </w:tcPr>
    <w:tblStylePr w:type="firstRow">
      <w:rPr>
        <w:b w:val="0"/>
        <w:bCs/>
        <w:i w:val="0"/>
      </w:rPr>
      <w:tblPr/>
      <w:tcPr>
        <w:tcBorders>
          <w:top w:val="single" w:sz="48" w:space="0" w:color="C2D69B" w:themeColor="accent3" w:themeTint="9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AF1DD" w:themeFill="accent3" w:themeFillTint="33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Normal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415776"/>
    <w:rPr>
      <w:color w:val="595959" w:themeColor="text1" w:themeTint="A6"/>
    </w:rPr>
  </w:style>
  <w:style w:type="table" w:styleId="GridTable1Light-Accent6">
    <w:name w:val="Grid Table 1 Light Accent 6"/>
    <w:basedOn w:val="TableNormal"/>
    <w:uiPriority w:val="46"/>
    <w:rsid w:val="0036059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rsid w:val="00286992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contextualSpacing/>
      <w:jc w:val="center"/>
    </w:pPr>
    <w:rPr>
      <w:rFonts w:eastAsiaTheme="majorEastAsia" w:cstheme="majorBidi"/>
      <w:caps/>
      <w:color w:val="4F6228" w:themeColor="accent3" w:themeShade="80"/>
      <w:spacing w:val="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86992"/>
    <w:rPr>
      <w:rFonts w:eastAsiaTheme="majorEastAsia" w:cstheme="majorBidi"/>
      <w:caps/>
      <w:color w:val="4F6228" w:themeColor="accent3" w:themeShade="80"/>
      <w:spacing w:val="10"/>
      <w:kern w:val="28"/>
      <w:sz w:val="96"/>
      <w:szCs w:val="56"/>
      <w:shd w:val="clear" w:color="auto" w:fill="FDE9D9" w:themeFill="accent6" w:themeFillTint="33"/>
    </w:rPr>
  </w:style>
  <w:style w:type="table" w:styleId="PlainTable1">
    <w:name w:val="Plain Table 1"/>
    <w:basedOn w:val="TableNormal"/>
    <w:uiPriority w:val="41"/>
    <w:rsid w:val="00591E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A2C7E"/>
    <w:pPr>
      <w:ind w:left="720"/>
      <w:contextualSpacing/>
    </w:pPr>
  </w:style>
  <w:style w:type="table" w:customStyle="1" w:styleId="Todolist1">
    <w:name w:val="To do list1"/>
    <w:basedOn w:val="TableNormal"/>
    <w:uiPriority w:val="99"/>
    <w:rsid w:val="00987CA6"/>
    <w:pPr>
      <w:spacing w:before="80" w:after="80"/>
    </w:pPr>
    <w:rPr>
      <w:rFonts w:ascii="Garamond" w:eastAsia="Garamond" w:hAnsi="Garamond" w:cs="Arial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table" w:styleId="GridTable4-Accent2">
    <w:name w:val="Grid Table 4 Accent 2"/>
    <w:basedOn w:val="TableNormal"/>
    <w:uiPriority w:val="49"/>
    <w:rsid w:val="00CE00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0E70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ect\AppData\Roaming\Microsoft\Templates\To%20do%20list.dotx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5846B9230B74D8B785E4BBFA2F360" ma:contentTypeVersion="8" ma:contentTypeDescription="Create a new document." ma:contentTypeScope="" ma:versionID="882791a832106690df552930d5772570">
  <xsd:schema xmlns:xsd="http://www.w3.org/2001/XMLSchema" xmlns:xs="http://www.w3.org/2001/XMLSchema" xmlns:p="http://schemas.microsoft.com/office/2006/metadata/properties" xmlns:ns3="f70e9ddf-8755-4d87-bfa0-c2bd8099b4a3" xmlns:ns4="781d23c8-a9ef-4dad-8eb4-86c51438fe7d" targetNamespace="http://schemas.microsoft.com/office/2006/metadata/properties" ma:root="true" ma:fieldsID="c8c4093b0489bbe3f2e4bed11e6f253a" ns3:_="" ns4:_="">
    <xsd:import namespace="f70e9ddf-8755-4d87-bfa0-c2bd8099b4a3"/>
    <xsd:import namespace="781d23c8-a9ef-4dad-8eb4-86c51438fe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e9ddf-8755-4d87-bfa0-c2bd8099b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23c8-a9ef-4dad-8eb4-86c51438f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FBE013-A632-4BDA-9DEA-989BE35D3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BE430-4D2A-43EE-9FC0-743B9F679C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4CFAEF-E46C-40BE-B03E-817418C360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FFAE54-6B80-4F0E-9129-C7D885D86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e9ddf-8755-4d87-bfa0-c2bd8099b4a3"/>
    <ds:schemaRef ds:uri="781d23c8-a9ef-4dad-8eb4-86c51438f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636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136</cp:revision>
  <cp:lastPrinted>2019-10-07T15:58:00Z</cp:lastPrinted>
  <dcterms:created xsi:type="dcterms:W3CDTF">2021-04-23T10:49:00Z</dcterms:created>
  <dcterms:modified xsi:type="dcterms:W3CDTF">2021-09-18T13:55:00Z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0x010100B4B5846B9230B74D8B785E4BBFA2F360</vt:lpwstr>
  </property>
</Properties>
</file>